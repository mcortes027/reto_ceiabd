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4"/>
      </w:tblGrid>
      <w:tr w:rsidR="00EB6170" w:rsidRPr="00746223" w14:paraId="2686D37A" w14:textId="77777777" w:rsidTr="46450B36">
        <w:trPr>
          <w:trHeight w:val="948"/>
        </w:trPr>
        <w:tc>
          <w:tcPr>
            <w:tcW w:w="8364" w:type="dxa"/>
            <w:tcBorders>
              <w:bottom w:val="single" w:sz="1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46DC86" w14:textId="19AC607A" w:rsidR="005E6206" w:rsidRPr="00746223" w:rsidRDefault="68AAFD7A" w:rsidP="46450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</w:pPr>
            <w:r w:rsidRPr="46450B36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ES"/>
              </w:rPr>
              <w:t>C</w:t>
            </w:r>
            <w:r w:rsidR="721D07E4" w:rsidRPr="46450B3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  <w:t>urso de especialización en IA y Big Data</w:t>
            </w:r>
          </w:p>
        </w:tc>
      </w:tr>
      <w:tr w:rsidR="00EB6170" w:rsidRPr="00746223" w14:paraId="496A6E94" w14:textId="77777777" w:rsidTr="46450B36">
        <w:trPr>
          <w:trHeight w:val="600"/>
        </w:trPr>
        <w:tc>
          <w:tcPr>
            <w:tcW w:w="836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BBE26" w14:textId="6F683409" w:rsidR="00EB6170" w:rsidRPr="00746223" w:rsidRDefault="005E6206" w:rsidP="68AAF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27535BF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ES"/>
              </w:rPr>
              <w:t xml:space="preserve">Reto: </w:t>
            </w:r>
            <w:r w:rsidR="008F215B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ES"/>
              </w:rPr>
              <w:t>ChatBOC</w:t>
            </w:r>
          </w:p>
        </w:tc>
      </w:tr>
    </w:tbl>
    <w:p w14:paraId="1320F524" w14:textId="77777777" w:rsidR="00465C48" w:rsidRPr="00746223" w:rsidRDefault="00465C48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</w:p>
    <w:p w14:paraId="72692397" w14:textId="504A262E" w:rsidR="00EB6170" w:rsidRPr="00746223" w:rsidRDefault="00EB6170" w:rsidP="00746223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Por este contrato se constituye el</w:t>
      </w:r>
      <w:r w:rsidR="008F215B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:</w:t>
      </w:r>
      <w:r w:rsidR="28DDAF6A"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 xml:space="preserve"> </w:t>
      </w:r>
      <w:r w:rsidR="008F215B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“</w:t>
      </w:r>
      <w:r w:rsidR="28DDAF6A"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E</w:t>
      </w:r>
      <w:r w:rsidR="00AC2EB8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quipo</w:t>
      </w:r>
      <w:r w:rsidR="28DDAF6A"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 xml:space="preserve"> </w:t>
      </w:r>
      <w:r w:rsidR="00AC2EB8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A</w:t>
      </w:r>
      <w:r w:rsidR="008F215B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”.</w:t>
      </w:r>
    </w:p>
    <w:tbl>
      <w:tblPr>
        <w:tblpPr w:leftFromText="141" w:rightFromText="141" w:vertAnchor="text" w:horzAnchor="margin" w:tblpY="191"/>
        <w:tblW w:w="86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4528"/>
      </w:tblGrid>
      <w:tr w:rsidR="00C64F1F" w:rsidRPr="00746223" w14:paraId="4C85DF56" w14:textId="77777777" w:rsidTr="07797C7E">
        <w:trPr>
          <w:trHeight w:val="368"/>
        </w:trPr>
        <w:tc>
          <w:tcPr>
            <w:tcW w:w="86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F3D77" w14:textId="77777777" w:rsidR="00C64F1F" w:rsidRPr="00746223" w:rsidRDefault="00C64F1F" w:rsidP="00C64F1F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DATOS DE LOS COMPONENTES DEL EQUIPO DE TRABAJO</w:t>
            </w:r>
          </w:p>
        </w:tc>
      </w:tr>
      <w:tr w:rsidR="00C64F1F" w:rsidRPr="00746223" w14:paraId="5CED8F98" w14:textId="77777777" w:rsidTr="07797C7E">
        <w:trPr>
          <w:trHeight w:val="825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C9C67" w14:textId="2855DAB5" w:rsidR="00C64F1F" w:rsidRPr="00746223" w:rsidRDefault="00C64F1F" w:rsidP="192023F5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eastAsia="es-ES"/>
              </w:rPr>
              <w:t>NOMBRES DE LOS COMPONENTES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8E79F" w14:textId="47A7A32E" w:rsidR="00C64F1F" w:rsidRPr="00746223" w:rsidRDefault="008F215B" w:rsidP="00C64F1F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E</w:t>
            </w:r>
            <w:r w:rsidR="00C64F1F"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MAIL</w:t>
            </w:r>
          </w:p>
        </w:tc>
      </w:tr>
      <w:tr w:rsidR="00C64F1F" w:rsidRPr="00746223" w14:paraId="4EC6B9D1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8FA6C" w14:textId="29CB4740" w:rsidR="00C64F1F" w:rsidRPr="00746223" w:rsidRDefault="40A0517B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Juan Carlos González Fernández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BEA23" w14:textId="35D113EF" w:rsidR="00C64F1F" w:rsidRPr="00746223" w:rsidRDefault="0836FC5B" w:rsidP="07797C7E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7797C7E">
              <w:rPr>
                <w:rFonts w:ascii="Segoe UI Variable Text" w:eastAsia="Segoe UI Variable Text" w:hAnsi="Segoe UI Variable Text" w:cs="Segoe UI Variable Text"/>
                <w:sz w:val="21"/>
                <w:szCs w:val="21"/>
              </w:rPr>
              <w:t>jgonzalezf05@educantabria.es</w:t>
            </w:r>
          </w:p>
        </w:tc>
      </w:tr>
      <w:tr w:rsidR="00C64F1F" w:rsidRPr="00746223" w14:paraId="7744773E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5A71F" w14:textId="4AA08848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Aarón Saiz Guerra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91591" w14:textId="680C2EC4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asaizg15@educantabria.es</w:t>
            </w:r>
          </w:p>
        </w:tc>
      </w:tr>
      <w:tr w:rsidR="00C64F1F" w:rsidRPr="00746223" w14:paraId="3D203304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9A0F8" w14:textId="0E8CF553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Manolo Corte Salazar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12A74" w14:textId="7AC3CE3C" w:rsidR="00C64F1F" w:rsidRPr="00746223" w:rsidRDefault="4DFA6DD3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</w:t>
            </w:r>
            <w:r w:rsidR="19A3DD8E"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cortes01@educantabria.es</w:t>
            </w:r>
          </w:p>
        </w:tc>
      </w:tr>
      <w:tr w:rsidR="00C64F1F" w:rsidRPr="00746223" w14:paraId="1B12A553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0FEEC" w14:textId="76B9B1A5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Iosu Ramos Martínez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07A20" w14:textId="7B41BB42" w:rsidR="00C64F1F" w:rsidRPr="00746223" w:rsidRDefault="672BD16A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</w:t>
            </w:r>
            <w:r w:rsidR="19A3DD8E"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ramosm@educantabria.es</w:t>
            </w:r>
          </w:p>
        </w:tc>
      </w:tr>
      <w:tr w:rsidR="00C64F1F" w:rsidRPr="00746223" w14:paraId="6B09C500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A45BC" w14:textId="030E1CB8" w:rsidR="00C64F1F" w:rsidRPr="00746223" w:rsidRDefault="2990F046" w:rsidP="07797C7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Calibri" w:hAnsi="Calibri" w:cs="Calibri"/>
                <w:sz w:val="24"/>
                <w:szCs w:val="24"/>
              </w:rPr>
              <w:t>José Ramón Blanco Gutiérrez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22466" w14:textId="63532E73" w:rsidR="00C64F1F" w:rsidRPr="00746223" w:rsidRDefault="3ABB1B48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jblancog03@educantabria.es</w:t>
            </w:r>
          </w:p>
        </w:tc>
      </w:tr>
    </w:tbl>
    <w:p w14:paraId="46875CEE" w14:textId="77777777" w:rsidR="00EB6170" w:rsidRPr="00746223" w:rsidRDefault="00EB6170" w:rsidP="00746223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</w:p>
    <w:p w14:paraId="417B2BEE" w14:textId="079895CC" w:rsidR="008C491E" w:rsidRDefault="00C64F1F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>Los componente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>s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del equipo establecen 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y asignan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los siguientes roles de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>ntro del equipo:</w:t>
      </w:r>
    </w:p>
    <w:tbl>
      <w:tblPr>
        <w:tblpPr w:leftFromText="141" w:rightFromText="141" w:vertAnchor="text" w:horzAnchor="margin" w:tblpY="191"/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4678"/>
      </w:tblGrid>
      <w:tr w:rsidR="00F33AF0" w:rsidRPr="00746223" w14:paraId="407FEDD3" w14:textId="77777777" w:rsidTr="07797C7E">
        <w:trPr>
          <w:trHeight w:val="368"/>
        </w:trPr>
        <w:tc>
          <w:tcPr>
            <w:tcW w:w="8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3C816" w14:textId="2335D416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ROLES DEL EQUIPO</w:t>
            </w:r>
          </w:p>
        </w:tc>
      </w:tr>
      <w:tr w:rsidR="00F33AF0" w:rsidRPr="00746223" w14:paraId="2D30681E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1096C" w14:textId="504AE14F" w:rsidR="00F33AF0" w:rsidRPr="00746223" w:rsidRDefault="399527B1" w:rsidP="546F5C85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eastAsia="es-ES"/>
              </w:rPr>
              <w:t>ROL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36F58" w14:textId="5364F819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3473A" w14:textId="122C454B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F</w:t>
            </w:r>
            <w:r w:rsidR="00C82C2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UNCIONES</w:t>
            </w:r>
          </w:p>
        </w:tc>
      </w:tr>
      <w:tr w:rsidR="00F33AF0" w:rsidRPr="00746223" w14:paraId="78A21BF9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2893F" w14:textId="6EB0495D" w:rsidR="00F33AF0" w:rsidRPr="00C82C2F" w:rsidRDefault="00A83C22" w:rsidP="00A83C2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COORDINADOR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8126C" w14:textId="136EDCDE" w:rsidR="00F33AF0" w:rsidRPr="00C82C2F" w:rsidRDefault="00E575F5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Calibri" w:hAnsi="Calibri" w:cs="Calibri"/>
                <w:sz w:val="24"/>
                <w:szCs w:val="24"/>
              </w:rPr>
              <w:t>José Ramón Blanco Gutiérrez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79F96" w14:textId="10BA8F0B" w:rsidR="00F33AF0" w:rsidRPr="00C82C2F" w:rsidRDefault="0F8126E6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Coordina y gestiona el día a día del trabajo del equipo.</w:t>
            </w:r>
          </w:p>
        </w:tc>
      </w:tr>
      <w:tr w:rsidR="00A83C22" w:rsidRPr="00746223" w14:paraId="3BE15916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3F3F8" w14:textId="4D8245F5" w:rsidR="00A83C22" w:rsidRDefault="004914EB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PORTAVOZ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34CA7" w14:textId="0A3B0EF8" w:rsidR="00A83C22" w:rsidRPr="00C82C2F" w:rsidRDefault="20F85667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lang w:eastAsia="es-ES"/>
              </w:rPr>
              <w:t>Aarón Saiz Guerra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0A185" w14:textId="3B47C016" w:rsidR="00A83C22" w:rsidRPr="00C82C2F" w:rsidRDefault="0A92B4E4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Se ocupa de entregar las tareas, la comunicación con el profesorado, entre el grupo, etc.</w:t>
            </w:r>
          </w:p>
        </w:tc>
      </w:tr>
      <w:tr w:rsidR="00F33AF0" w:rsidRPr="00746223" w14:paraId="7C6178A7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A44BD" w14:textId="77777777" w:rsidR="00F33AF0" w:rsidRPr="00C82C2F" w:rsidRDefault="345E54E7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SECRETARIO</w:t>
            </w:r>
          </w:p>
          <w:p w14:paraId="7ECB44D4" w14:textId="68657F64" w:rsidR="00F33AF0" w:rsidRPr="00C82C2F" w:rsidRDefault="00F33AF0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C84E8" w14:textId="6BCA5BD1" w:rsidR="00F33AF0" w:rsidRPr="00C82C2F" w:rsidRDefault="5028124D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lang w:eastAsia="es-ES"/>
              </w:rPr>
              <w:t>Manolo Corte Salazar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396EA" w14:textId="5456A0FC" w:rsidR="00F33AF0" w:rsidRPr="00C82C2F" w:rsidRDefault="1067B749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Llevar al día el cuaderno de equipo. Mantener el registro de la asignación y consecución de tareas.</w:t>
            </w:r>
          </w:p>
        </w:tc>
      </w:tr>
      <w:tr w:rsidR="00F33AF0" w:rsidRPr="00746223" w14:paraId="25DE861A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EA35E" w14:textId="77777777" w:rsidR="00F33AF0" w:rsidRPr="00C82C2F" w:rsidRDefault="00F33AF0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  <w:p w14:paraId="61BA0F86" w14:textId="5B5FEEE1" w:rsidR="345E54E7" w:rsidRDefault="345E54E7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DESARROLLADOR</w:t>
            </w:r>
          </w:p>
          <w:p w14:paraId="43AE1B00" w14:textId="77777777" w:rsidR="00F33AF0" w:rsidRPr="00C82C2F" w:rsidRDefault="00F33AF0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D6554" w14:textId="1E8E40D3" w:rsidR="546F5C85" w:rsidRDefault="546F5C85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  <w:p w14:paraId="094E9E47" w14:textId="215B1999" w:rsidR="00F33AF0" w:rsidRPr="00C82C2F" w:rsidRDefault="384063D1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TODOS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AC404" w14:textId="28C87FED" w:rsidR="00F33AF0" w:rsidRPr="00C82C2F" w:rsidRDefault="1ECB2BB6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 xml:space="preserve">Realizar las tareas que surgen en el reto. </w:t>
            </w:r>
            <w:r w:rsidR="408E8EB5" w:rsidRPr="546F5C85">
              <w:rPr>
                <w:rFonts w:ascii="Calibri" w:eastAsia="Times New Roman" w:hAnsi="Calibri" w:cs="Calibri"/>
                <w:lang w:eastAsia="es-ES"/>
              </w:rPr>
              <w:t>Colabora en la gestión y asignación de tareas.</w:t>
            </w:r>
          </w:p>
        </w:tc>
      </w:tr>
    </w:tbl>
    <w:p w14:paraId="72D5588B" w14:textId="77777777" w:rsidR="008C491E" w:rsidRDefault="008C491E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</w:p>
    <w:p w14:paraId="274ACFF1" w14:textId="6D8FCBA0" w:rsidR="411887E4" w:rsidRDefault="411887E4" w:rsidP="07797C7E">
      <w:pPr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</w:pPr>
      <w:r w:rsidRPr="07797C7E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  <w:t>Hora de la reunión de equipo diaria:</w:t>
      </w:r>
      <w:r>
        <w:tab/>
      </w:r>
      <w:r w:rsidR="69F2078C" w:rsidRPr="07797C7E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  <w:t>18:15h</w:t>
      </w:r>
    </w:p>
    <w:p w14:paraId="19226FC8" w14:textId="54C4942A" w:rsidR="546F5C85" w:rsidRDefault="546F5C85" w:rsidP="546F5C85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</w:p>
    <w:p w14:paraId="011F9CA0" w14:textId="69124933" w:rsidR="546F5C85" w:rsidRDefault="546F5C85">
      <w:r>
        <w:br w:type="page"/>
      </w:r>
    </w:p>
    <w:p w14:paraId="5204E0B7" w14:textId="048530EE" w:rsidR="00EB6170" w:rsidRDefault="00482455" w:rsidP="546F5C85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  <w:r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lastRenderedPageBreak/>
        <w:t>Los componentes del equipo establecen los siguient</w:t>
      </w:r>
      <w:r w:rsidR="00840312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 xml:space="preserve">es compromisos de trabajo en el equipo. </w:t>
      </w:r>
      <w:r w:rsidR="034901C9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El incumplimiento de algún compromiso implicará un</w:t>
      </w:r>
      <w:r w:rsidR="0EC13D22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a penalización en la calificación del reto.</w:t>
      </w:r>
    </w:p>
    <w:p w14:paraId="1D632C66" w14:textId="77777777" w:rsidR="00D42654" w:rsidRDefault="00D42654" w:rsidP="27535BFF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</w:p>
    <w:p w14:paraId="202DA68C" w14:textId="66855CD6" w:rsidR="00D42654" w:rsidRDefault="00D42654">
      <w:pPr>
        <w:rPr>
          <w:rFonts w:ascii="Calibri" w:eastAsia="Times New Roman" w:hAnsi="Calibri" w:cs="Calibri"/>
          <w:sz w:val="24"/>
          <w:szCs w:val="24"/>
          <w:lang w:eastAsia="es-ES"/>
        </w:rPr>
      </w:pPr>
    </w:p>
    <w:tbl>
      <w:tblPr>
        <w:tblW w:w="62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</w:tblGrid>
      <w:tr w:rsidR="00746223" w:rsidRPr="00746223" w14:paraId="187C7BD0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B0913" w14:textId="77777777" w:rsidR="00EB6170" w:rsidRPr="00746223" w:rsidRDefault="00EB6170" w:rsidP="00C1408C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FUNCIONAMIENTO INTERNO DEL EQUIPO DE TRABAJO</w:t>
            </w:r>
          </w:p>
          <w:p w14:paraId="4977EAEE" w14:textId="77777777" w:rsidR="00EB6170" w:rsidRPr="00746223" w:rsidRDefault="00EB6170" w:rsidP="00EB6170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</w:tr>
      <w:tr w:rsidR="00C1408C" w:rsidRPr="00746223" w14:paraId="403406C6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69BBF" w14:textId="77777777" w:rsidR="00EB6170" w:rsidRPr="00746223" w:rsidRDefault="00EB6170" w:rsidP="00C1408C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COMPROMISOS</w:t>
            </w:r>
          </w:p>
          <w:p w14:paraId="64B1EFA3" w14:textId="77777777" w:rsidR="00EB6170" w:rsidRPr="00746223" w:rsidRDefault="00EB6170" w:rsidP="00C14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00C1408C" w:rsidRPr="00746223" w14:paraId="3F273AD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4A948" w14:textId="46A62334" w:rsidR="00465C48" w:rsidRPr="00746223" w:rsidRDefault="00F027C8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Cumpl</w:t>
            </w:r>
            <w:r w:rsidR="000D4B2A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ir con el horario en los módulos cursados</w:t>
            </w:r>
            <w:r w:rsidR="4551B8B2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3EE4777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09CA0F" w14:textId="2BDEEAEB" w:rsidR="00465C48" w:rsidRPr="00746223" w:rsidRDefault="00FB7F29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Realizar las tareas asignadas en tiempo y forma</w:t>
            </w:r>
            <w:r w:rsidR="61CEF8F0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6D4D5F9F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C890DC" w14:textId="0B622E31" w:rsidR="00465C48" w:rsidRPr="00746223" w:rsidRDefault="00CE21DF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Informar al equipo sobre </w:t>
            </w:r>
            <w:r w:rsidR="00FC14B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la evolución en la resolución de las tareas </w:t>
            </w:r>
            <w:r w:rsidR="00D90285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y</w:t>
            </w:r>
            <w:r w:rsidR="00FC14B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, en particular, so</w:t>
            </w:r>
            <w:r w:rsidR="00D90285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bre su fi</w:t>
            </w:r>
            <w:r w:rsidR="00C008F2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nalización</w:t>
            </w:r>
            <w:r w:rsidR="7734D4F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008F2" w:rsidRPr="00746223" w14:paraId="5522413C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9CF675" w14:textId="0C6D47E5" w:rsidR="00C008F2" w:rsidRDefault="00C008F2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Aceptar las decisiones consensuadas en el equipo</w:t>
            </w:r>
            <w:r w:rsidR="31CA3759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210BEF2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5A4162" w14:textId="0ED04778" w:rsidR="00465C48" w:rsidRPr="00746223" w:rsidRDefault="00D42654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Asistir y participar en la reunión diaria</w:t>
            </w:r>
            <w:r w:rsidR="7BF55A30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546F5C85" w14:paraId="1BAAAE48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CCC257" w14:textId="28C32B3F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6F5911EE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341F2" w14:textId="346484C5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4775E612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E93114" w14:textId="4ED0FEB6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378D364F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0A9C" w14:textId="551FA7C6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192023F5" w14:paraId="10E389A7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A74FC" w14:textId="2A3D18AE" w:rsidR="192023F5" w:rsidRDefault="192023F5" w:rsidP="192023F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</w:tbl>
    <w:p w14:paraId="78D14D72" w14:textId="43B8E069" w:rsidR="27535BFF" w:rsidRDefault="27535BFF"/>
    <w:p w14:paraId="6F2B15A9" w14:textId="77777777" w:rsidR="00EB6170" w:rsidRDefault="00EB6170" w:rsidP="00EB6170">
      <w:pPr>
        <w:spacing w:after="24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</w:p>
    <w:p w14:paraId="2B61D47A" w14:textId="77777777" w:rsidR="00BF519A" w:rsidRPr="00746223" w:rsidRDefault="00BF519A">
      <w:pPr>
        <w:rPr>
          <w:rFonts w:ascii="Calibri" w:hAnsi="Calibri" w:cs="Calibri"/>
        </w:rPr>
      </w:pPr>
    </w:p>
    <w:p w14:paraId="63211E97" w14:textId="5A37BD69" w:rsidR="00465C48" w:rsidRPr="00746223" w:rsidRDefault="00465C48">
      <w:pPr>
        <w:rPr>
          <w:rFonts w:ascii="Calibri" w:hAnsi="Calibri" w:cs="Calibri"/>
        </w:rPr>
      </w:pP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  <w:sz w:val="24"/>
          <w:szCs w:val="24"/>
        </w:rPr>
        <w:t xml:space="preserve">Fecha: </w:t>
      </w:r>
      <w:r w:rsidR="1CB3FD3E" w:rsidRPr="00746223">
        <w:rPr>
          <w:rFonts w:ascii="Calibri" w:hAnsi="Calibri" w:cs="Calibri"/>
          <w:sz w:val="24"/>
          <w:szCs w:val="24"/>
        </w:rPr>
        <w:t>20 de mayo de 2024</w:t>
      </w:r>
    </w:p>
    <w:p w14:paraId="089F71A2" w14:textId="77777777" w:rsidR="00465C48" w:rsidRPr="00746223" w:rsidRDefault="00465C48" w:rsidP="00465C48">
      <w:pPr>
        <w:rPr>
          <w:rFonts w:ascii="Calibri" w:hAnsi="Calibri" w:cs="Calibri"/>
        </w:rPr>
      </w:pPr>
    </w:p>
    <w:sectPr w:rsidR="00465C48" w:rsidRPr="00746223" w:rsidSect="005F4D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BB887" w14:textId="77777777" w:rsidR="00713E1C" w:rsidRDefault="00713E1C" w:rsidP="00EB6170">
      <w:pPr>
        <w:spacing w:after="0" w:line="240" w:lineRule="auto"/>
      </w:pPr>
      <w:r>
        <w:separator/>
      </w:r>
    </w:p>
  </w:endnote>
  <w:endnote w:type="continuationSeparator" w:id="0">
    <w:p w14:paraId="489CD7CE" w14:textId="77777777" w:rsidR="00713E1C" w:rsidRDefault="00713E1C" w:rsidP="00EB6170">
      <w:pPr>
        <w:spacing w:after="0" w:line="240" w:lineRule="auto"/>
      </w:pPr>
      <w:r>
        <w:continuationSeparator/>
      </w:r>
    </w:p>
  </w:endnote>
  <w:endnote w:type="continuationNotice" w:id="1">
    <w:p w14:paraId="2E946162" w14:textId="77777777" w:rsidR="00713E1C" w:rsidRDefault="00713E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">
    <w:charset w:val="00"/>
    <w:family w:val="auto"/>
    <w:pitch w:val="variable"/>
    <w:sig w:usb0="A00002FF" w:usb1="0000000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A5452" w14:textId="77777777" w:rsidR="00D43CD3" w:rsidRDefault="00D43C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BE" w14:textId="77777777" w:rsidR="00D43CD3" w:rsidRDefault="00D43C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86B83" w14:textId="77777777" w:rsidR="00D43CD3" w:rsidRDefault="00D43C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5C22" w14:textId="77777777" w:rsidR="00713E1C" w:rsidRDefault="00713E1C" w:rsidP="00EB6170">
      <w:pPr>
        <w:spacing w:after="0" w:line="240" w:lineRule="auto"/>
      </w:pPr>
      <w:r>
        <w:separator/>
      </w:r>
    </w:p>
  </w:footnote>
  <w:footnote w:type="continuationSeparator" w:id="0">
    <w:p w14:paraId="5A942C3D" w14:textId="77777777" w:rsidR="00713E1C" w:rsidRDefault="00713E1C" w:rsidP="00EB6170">
      <w:pPr>
        <w:spacing w:after="0" w:line="240" w:lineRule="auto"/>
      </w:pPr>
      <w:r>
        <w:continuationSeparator/>
      </w:r>
    </w:p>
  </w:footnote>
  <w:footnote w:type="continuationNotice" w:id="1">
    <w:p w14:paraId="0E4E2FA1" w14:textId="77777777" w:rsidR="00713E1C" w:rsidRDefault="00713E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C5C8A" w14:textId="77777777" w:rsidR="00D43CD3" w:rsidRDefault="00D43C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5C024" w14:textId="2CE17B8C" w:rsidR="00EB6170" w:rsidRDefault="00D43CD3">
    <w:pPr>
      <w:pStyle w:val="Encabezado"/>
    </w:pPr>
    <w:r w:rsidRPr="00877FC5">
      <w:rPr>
        <w:noProof/>
      </w:rPr>
      <w:drawing>
        <wp:anchor distT="0" distB="0" distL="114300" distR="114300" simplePos="0" relativeHeight="251658241" behindDoc="0" locked="0" layoutInCell="1" allowOverlap="1" wp14:anchorId="614D868B" wp14:editId="6F1ACD5D">
          <wp:simplePos x="0" y="0"/>
          <wp:positionH relativeFrom="column">
            <wp:posOffset>4314825</wp:posOffset>
          </wp:positionH>
          <wp:positionV relativeFrom="paragraph">
            <wp:posOffset>-57785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88156462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52A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94BD5FE" wp14:editId="6E5AECC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6170" w:rsidRPr="00EB617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963C6" w14:textId="77777777" w:rsidR="00D43CD3" w:rsidRDefault="00D43C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80"/>
    <w:rsid w:val="00015EB7"/>
    <w:rsid w:val="00042779"/>
    <w:rsid w:val="000D0E4B"/>
    <w:rsid w:val="000D4B2A"/>
    <w:rsid w:val="000D7372"/>
    <w:rsid w:val="001A49ED"/>
    <w:rsid w:val="001C07E0"/>
    <w:rsid w:val="001E6E32"/>
    <w:rsid w:val="003040EB"/>
    <w:rsid w:val="003649A6"/>
    <w:rsid w:val="00383684"/>
    <w:rsid w:val="003F0DDC"/>
    <w:rsid w:val="004606AA"/>
    <w:rsid w:val="00465C48"/>
    <w:rsid w:val="00482455"/>
    <w:rsid w:val="004914EB"/>
    <w:rsid w:val="004B15E5"/>
    <w:rsid w:val="004D3F05"/>
    <w:rsid w:val="00597B37"/>
    <w:rsid w:val="005D69DB"/>
    <w:rsid w:val="005E6206"/>
    <w:rsid w:val="005F4D27"/>
    <w:rsid w:val="005F55D2"/>
    <w:rsid w:val="00627ECA"/>
    <w:rsid w:val="00685880"/>
    <w:rsid w:val="006E5A50"/>
    <w:rsid w:val="00713E1C"/>
    <w:rsid w:val="00746223"/>
    <w:rsid w:val="007D2D83"/>
    <w:rsid w:val="00840312"/>
    <w:rsid w:val="00890B2A"/>
    <w:rsid w:val="008C0FB5"/>
    <w:rsid w:val="008C491E"/>
    <w:rsid w:val="008F215B"/>
    <w:rsid w:val="009342A7"/>
    <w:rsid w:val="00957262"/>
    <w:rsid w:val="009706AD"/>
    <w:rsid w:val="00A2152A"/>
    <w:rsid w:val="00A609DE"/>
    <w:rsid w:val="00A83C22"/>
    <w:rsid w:val="00AA0027"/>
    <w:rsid w:val="00AB01EC"/>
    <w:rsid w:val="00AC2EB8"/>
    <w:rsid w:val="00B33B6A"/>
    <w:rsid w:val="00B42941"/>
    <w:rsid w:val="00B60244"/>
    <w:rsid w:val="00BF519A"/>
    <w:rsid w:val="00C008F2"/>
    <w:rsid w:val="00C1408C"/>
    <w:rsid w:val="00C64F1F"/>
    <w:rsid w:val="00C82C2F"/>
    <w:rsid w:val="00CC6DE5"/>
    <w:rsid w:val="00CE21DF"/>
    <w:rsid w:val="00D42654"/>
    <w:rsid w:val="00D43CD3"/>
    <w:rsid w:val="00D90285"/>
    <w:rsid w:val="00DE7829"/>
    <w:rsid w:val="00DF5AAA"/>
    <w:rsid w:val="00E1685C"/>
    <w:rsid w:val="00E23747"/>
    <w:rsid w:val="00E575F5"/>
    <w:rsid w:val="00EB6170"/>
    <w:rsid w:val="00F027C8"/>
    <w:rsid w:val="00F33AF0"/>
    <w:rsid w:val="00F51D0B"/>
    <w:rsid w:val="00FB7F29"/>
    <w:rsid w:val="00FC14B7"/>
    <w:rsid w:val="00FF3258"/>
    <w:rsid w:val="0112A43D"/>
    <w:rsid w:val="01D35E4B"/>
    <w:rsid w:val="034901C9"/>
    <w:rsid w:val="068CADF6"/>
    <w:rsid w:val="07797C7E"/>
    <w:rsid w:val="0836FC5B"/>
    <w:rsid w:val="090929EE"/>
    <w:rsid w:val="099BAEE8"/>
    <w:rsid w:val="0A92B4E4"/>
    <w:rsid w:val="0CD76CC1"/>
    <w:rsid w:val="0EC13D22"/>
    <w:rsid w:val="0F8126E6"/>
    <w:rsid w:val="1067B749"/>
    <w:rsid w:val="16670383"/>
    <w:rsid w:val="192023F5"/>
    <w:rsid w:val="19417BFC"/>
    <w:rsid w:val="19A3DD8E"/>
    <w:rsid w:val="1CB3FD3E"/>
    <w:rsid w:val="1E8A39BB"/>
    <w:rsid w:val="1ECB2BB6"/>
    <w:rsid w:val="1FB088DB"/>
    <w:rsid w:val="20F85667"/>
    <w:rsid w:val="24766741"/>
    <w:rsid w:val="24B3B75B"/>
    <w:rsid w:val="261FCA5F"/>
    <w:rsid w:val="27535BFF"/>
    <w:rsid w:val="27BB9AC0"/>
    <w:rsid w:val="28DDAF6A"/>
    <w:rsid w:val="2990F046"/>
    <w:rsid w:val="2B0FF1FC"/>
    <w:rsid w:val="2BFBC03A"/>
    <w:rsid w:val="31CA3759"/>
    <w:rsid w:val="3208EF88"/>
    <w:rsid w:val="32563FF9"/>
    <w:rsid w:val="3345EFA6"/>
    <w:rsid w:val="345E54E7"/>
    <w:rsid w:val="347AD10A"/>
    <w:rsid w:val="3531393F"/>
    <w:rsid w:val="3570FD1B"/>
    <w:rsid w:val="384063D1"/>
    <w:rsid w:val="3921DA61"/>
    <w:rsid w:val="399527B1"/>
    <w:rsid w:val="3ABB1B48"/>
    <w:rsid w:val="408E8EB5"/>
    <w:rsid w:val="40A0517B"/>
    <w:rsid w:val="411887E4"/>
    <w:rsid w:val="43FF1180"/>
    <w:rsid w:val="4523331D"/>
    <w:rsid w:val="4551B8B2"/>
    <w:rsid w:val="46450B36"/>
    <w:rsid w:val="469C377F"/>
    <w:rsid w:val="476478E6"/>
    <w:rsid w:val="497BC872"/>
    <w:rsid w:val="498F2E58"/>
    <w:rsid w:val="4B0823DE"/>
    <w:rsid w:val="4DFA6DD3"/>
    <w:rsid w:val="4EDBD584"/>
    <w:rsid w:val="5028124D"/>
    <w:rsid w:val="50C600BD"/>
    <w:rsid w:val="50D0C593"/>
    <w:rsid w:val="50D57C55"/>
    <w:rsid w:val="546F5C85"/>
    <w:rsid w:val="57042116"/>
    <w:rsid w:val="5A479299"/>
    <w:rsid w:val="5CD17A84"/>
    <w:rsid w:val="5D0BF1EF"/>
    <w:rsid w:val="60AF4823"/>
    <w:rsid w:val="60B0DA04"/>
    <w:rsid w:val="61CEF8F0"/>
    <w:rsid w:val="672BD16A"/>
    <w:rsid w:val="67EB8FD9"/>
    <w:rsid w:val="68AAFD7A"/>
    <w:rsid w:val="69EE0314"/>
    <w:rsid w:val="69F2078C"/>
    <w:rsid w:val="6E80FBA1"/>
    <w:rsid w:val="70E7CFA8"/>
    <w:rsid w:val="71BA1352"/>
    <w:rsid w:val="721D07E4"/>
    <w:rsid w:val="7734D4F7"/>
    <w:rsid w:val="7986FA2C"/>
    <w:rsid w:val="7ACD61B5"/>
    <w:rsid w:val="7BF55A30"/>
    <w:rsid w:val="7EA8D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ED8F"/>
  <w15:chartTrackingRefBased/>
  <w15:docId w15:val="{989FF330-08E2-4BF7-850F-AF1961FD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6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170"/>
  </w:style>
  <w:style w:type="paragraph" w:styleId="Piedepgina">
    <w:name w:val="footer"/>
    <w:basedOn w:val="Normal"/>
    <w:link w:val="PiedepginaCar"/>
    <w:uiPriority w:val="99"/>
    <w:unhideWhenUsed/>
    <w:rsid w:val="00EB6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7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77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771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8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1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OneDrive%20-%20Educantabria\Curso_23-24\RETACANTABRIA\MATERIALES%20AGL\TRABAJO%20POR%20RETOS\MATERIAL%20RETAGL\DOCUMENTACION_PARA_PRESTAR\Plantillas\Compromiso_equipo_alumn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8683845CA09544BDD5D2CFA119F453" ma:contentTypeVersion="4" ma:contentTypeDescription="Crear nuevo documento." ma:contentTypeScope="" ma:versionID="25e64108eeebe26551eee07707bcd7de">
  <xsd:schema xmlns:xsd="http://www.w3.org/2001/XMLSchema" xmlns:xs="http://www.w3.org/2001/XMLSchema" xmlns:p="http://schemas.microsoft.com/office/2006/metadata/properties" xmlns:ns2="490ce474-600e-4e79-85eb-56e37e2f143b" targetNamespace="http://schemas.microsoft.com/office/2006/metadata/properties" ma:root="true" ma:fieldsID="23adf563ecffdbcf6d9713f65d527ff9" ns2:_="">
    <xsd:import namespace="490ce474-600e-4e79-85eb-56e37e2f1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ce474-600e-4e79-85eb-56e37e2f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152188-1334-473E-BB15-26B1F80678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F61108-BF77-4265-AB62-D0BA06569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ce474-600e-4e79-85eb-56e37e2f1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01B407-F152-4637-AEAE-282D2138EF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Compromiso_equipo_alumnado.dotx</Template>
  <TotalTime>3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Juan Carlos González Fernández</cp:lastModifiedBy>
  <cp:revision>51</cp:revision>
  <cp:lastPrinted>2022-06-25T22:49:00Z</cp:lastPrinted>
  <dcterms:created xsi:type="dcterms:W3CDTF">2024-01-26T00:19:00Z</dcterms:created>
  <dcterms:modified xsi:type="dcterms:W3CDTF">2024-05-22T23:07:00Z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0x010100CE8683845CA09544BDD5D2CFA119F453</vt:lpwstr>
  </property>
  <property fmtid="{D5CDD505-2E9C-101B-9397-08002B2CF9AE}" pid="3" name="Order">
    <vt:r8>1010600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